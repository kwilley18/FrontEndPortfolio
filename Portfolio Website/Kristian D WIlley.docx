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0812B153CBFEF4B8427F8129BF7E84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E5114E" w:rsidP="003856C9">
                <w:pPr>
                  <w:pStyle w:val="Heading1"/>
                </w:pPr>
                <w:r>
                  <w:t>Kristian D WIlley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4B05A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5114E" w:rsidP="00441EB9">
                  <w:pPr>
                    <w:pStyle w:val="Heading3"/>
                  </w:pPr>
                  <w:r>
                    <w:t>kristianwilley@gmail.com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37470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5114E" w:rsidP="00441EB9">
                  <w:pPr>
                    <w:pStyle w:val="Heading3"/>
                  </w:pPr>
                  <w:r>
                    <w:t>7022190557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F90CC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63F0C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3DBA6B0AE7E45E44A10A79ED3ECE0D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E5114E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kwdevel.dx.am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263F0C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C59A3FD7DA06B4C9F190CE27FFCDF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25B9F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263F0C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F76350C1FA5CA24AB36450B1B927E9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263F0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89E6E50B807344CA2EA61D5727A65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97072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1DEC85B41997A54EBBF0DB3D5CECA20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63F0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A2896FC339D8C448D1360931A24FA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263F0C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0C43C860E09C9649BA5F55BD69FD49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263F0C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33DE645FF4018146B8B38A833208B8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35B471651481444896D4D90AF4CE76A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68F3AC2330DBFB4BA60044C88EF2BD9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B760B52BC0C682478A5BB398340DABC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5970F9DF783D18469B3E4D647BB365B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63F0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B9772C0B179EAF47A14E0FAE2D4E51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Pr="0043426C" w:rsidRDefault="00E5114E" w:rsidP="002B3890">
                  <w:pPr>
                    <w:pStyle w:val="Heading4"/>
                  </w:pPr>
                  <w:r>
                    <w:t>University of Nevada Reno/ december 2018</w:t>
                  </w:r>
                  <w:bookmarkStart w:id="0" w:name="_GoBack"/>
                  <w:bookmarkEnd w:id="0"/>
                </w:p>
                <w:sdt>
                  <w:sdtPr>
                    <w:alias w:val="School:"/>
                    <w:tag w:val="School:"/>
                    <w:id w:val="-741416646"/>
                    <w:placeholder>
                      <w:docPart w:val="2F7D34908F130C4D96124DA4F9647C4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263F0C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FC9C0CD4659A5C429745D0ACF934A3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263F0C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3401417272228469061C7611BEB60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99A48EED7F29D41BE3C3138E53760B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F0C" w:rsidRDefault="00263F0C" w:rsidP="003856C9">
      <w:pPr>
        <w:spacing w:after="0" w:line="240" w:lineRule="auto"/>
      </w:pPr>
      <w:r>
        <w:separator/>
      </w:r>
    </w:p>
  </w:endnote>
  <w:endnote w:type="continuationSeparator" w:id="0">
    <w:p w:rsidR="00263F0C" w:rsidRDefault="00263F0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6B2B0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7D687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F0C" w:rsidRDefault="00263F0C" w:rsidP="003856C9">
      <w:pPr>
        <w:spacing w:after="0" w:line="240" w:lineRule="auto"/>
      </w:pPr>
      <w:r>
        <w:separator/>
      </w:r>
    </w:p>
  </w:footnote>
  <w:footnote w:type="continuationSeparator" w:id="0">
    <w:p w:rsidR="00263F0C" w:rsidRDefault="00263F0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3E135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A4C51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4E"/>
    <w:rsid w:val="00052BE1"/>
    <w:rsid w:val="0007412A"/>
    <w:rsid w:val="0010199E"/>
    <w:rsid w:val="001765FE"/>
    <w:rsid w:val="0019561F"/>
    <w:rsid w:val="001B32D2"/>
    <w:rsid w:val="00263F0C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2321D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5114E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98AD"/>
  <w15:chartTrackingRefBased/>
  <w15:docId w15:val="{046D9F06-3778-DC49-9F9C-14863D85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nwilley%201/Library/Containers/com.microsoft.Word/Data/Library/Application%20Support/Microsoft/Office/16.0/DTS/en-US%7bE0AC6641-C259-A147-B9A0-663354135663%7d/%7b2625973B-C701-0649-8308-7434D0957ED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812B153CBFEF4B8427F8129BF7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414F-6953-CC45-BCF7-528D8B28D6D9}"/>
      </w:docPartPr>
      <w:docPartBody>
        <w:p w:rsidR="00000000" w:rsidRDefault="00600BD7">
          <w:pPr>
            <w:pStyle w:val="30812B153CBFEF4B8427F8129BF7E844"/>
          </w:pPr>
          <w:r w:rsidRPr="005152F2">
            <w:t>Your Name</w:t>
          </w:r>
        </w:p>
      </w:docPartBody>
    </w:docPart>
    <w:docPart>
      <w:docPartPr>
        <w:name w:val="3DBA6B0AE7E45E44A10A79ED3ECE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59CC3-98EE-7F4A-83E7-F4EC61960474}"/>
      </w:docPartPr>
      <w:docPartBody>
        <w:p w:rsidR="00000000" w:rsidRDefault="00600BD7">
          <w:pPr>
            <w:pStyle w:val="3DBA6B0AE7E45E44A10A79ED3ECE0DC0"/>
          </w:pPr>
          <w:r w:rsidRPr="003053D9">
            <w:t>LinkedIn URL</w:t>
          </w:r>
        </w:p>
      </w:docPartBody>
    </w:docPart>
    <w:docPart>
      <w:docPartPr>
        <w:name w:val="FC59A3FD7DA06B4C9F190CE27FFC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3A0B8-E47E-EE4A-BA0B-BADE3D0543D5}"/>
      </w:docPartPr>
      <w:docPartBody>
        <w:p w:rsidR="00000000" w:rsidRDefault="00600BD7">
          <w:pPr>
            <w:pStyle w:val="FC59A3FD7DA06B4C9F190CE27FFCDF64"/>
          </w:pPr>
          <w:r>
            <w:t>Objective</w:t>
          </w:r>
        </w:p>
      </w:docPartBody>
    </w:docPart>
    <w:docPart>
      <w:docPartPr>
        <w:name w:val="F76350C1FA5CA24AB36450B1B927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7165-0372-E845-8787-BF598CCE0478}"/>
      </w:docPartPr>
      <w:docPartBody>
        <w:p w:rsidR="00000000" w:rsidRDefault="00600BD7">
          <w:pPr>
            <w:pStyle w:val="F76350C1FA5CA24AB36450B1B927E993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889E6E50B807344CA2EA61D5727A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BB62-CEC3-BA47-96D9-49BC5A17115D}"/>
      </w:docPartPr>
      <w:docPartBody>
        <w:p w:rsidR="00000000" w:rsidRDefault="00600BD7">
          <w:pPr>
            <w:pStyle w:val="889E6E50B807344CA2EA61D5727A655C"/>
          </w:pPr>
          <w:r>
            <w:t>Skills</w:t>
          </w:r>
        </w:p>
      </w:docPartBody>
    </w:docPart>
    <w:docPart>
      <w:docPartPr>
        <w:name w:val="1DEC85B41997A54EBBF0DB3D5CEC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7C91-D091-C14C-9493-352D61679AAC}"/>
      </w:docPartPr>
      <w:docPartBody>
        <w:p w:rsidR="00000000" w:rsidRDefault="00600BD7">
          <w:pPr>
            <w:pStyle w:val="1DEC85B41997A54EBBF0DB3D5CECA209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CA2896FC339D8C448D1360931A24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B99B3-51BA-3D4B-AFBE-AA33CD668C80}"/>
      </w:docPartPr>
      <w:docPartBody>
        <w:p w:rsidR="00000000" w:rsidRDefault="00600BD7">
          <w:pPr>
            <w:pStyle w:val="CA2896FC339D8C448D1360931A24FA66"/>
          </w:pPr>
          <w:r w:rsidRPr="005152F2">
            <w:t>Experience</w:t>
          </w:r>
        </w:p>
      </w:docPartBody>
    </w:docPart>
    <w:docPart>
      <w:docPartPr>
        <w:name w:val="0C43C860E09C9649BA5F55BD69FD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E2A60-AEAD-6244-8070-7BF271E98E9D}"/>
      </w:docPartPr>
      <w:docPartBody>
        <w:p w:rsidR="00000000" w:rsidRDefault="00600BD7">
          <w:pPr>
            <w:pStyle w:val="0C43C860E09C9649BA5F55BD69FD49EF"/>
          </w:pPr>
          <w:r w:rsidRPr="0043426C">
            <w:t>Job Title/Company</w:t>
          </w:r>
        </w:p>
      </w:docPartBody>
    </w:docPart>
    <w:docPart>
      <w:docPartPr>
        <w:name w:val="33DE645FF4018146B8B38A833208B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6990-C3E4-504C-9627-1164099B89F2}"/>
      </w:docPartPr>
      <w:docPartBody>
        <w:p w:rsidR="00000000" w:rsidRDefault="00600BD7">
          <w:pPr>
            <w:pStyle w:val="33DE645FF4018146B8B38A833208B87B"/>
          </w:pPr>
          <w:r>
            <w:t>Dates From – To</w:t>
          </w:r>
        </w:p>
      </w:docPartBody>
    </w:docPart>
    <w:docPart>
      <w:docPartPr>
        <w:name w:val="35B471651481444896D4D90AF4CE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CE969-BF54-1F47-8E7B-DA05DA3F66EE}"/>
      </w:docPartPr>
      <w:docPartBody>
        <w:p w:rsidR="00000000" w:rsidRDefault="00600BD7">
          <w:pPr>
            <w:pStyle w:val="35B471651481444896D4D90AF4CE76AF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68F3AC2330DBFB4BA60044C88EF2B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E7F0B-F42B-6543-A955-7EA3E9C00D56}"/>
      </w:docPartPr>
      <w:docPartBody>
        <w:p w:rsidR="00000000" w:rsidRDefault="00600BD7">
          <w:pPr>
            <w:pStyle w:val="68F3AC2330DBFB4BA60044C88EF2BD9D"/>
          </w:pPr>
          <w:r w:rsidRPr="0043426C">
            <w:t>Job Title/Company</w:t>
          </w:r>
        </w:p>
      </w:docPartBody>
    </w:docPart>
    <w:docPart>
      <w:docPartPr>
        <w:name w:val="B760B52BC0C682478A5BB398340D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CC40-4DB2-054A-8E13-B2B91268DA91}"/>
      </w:docPartPr>
      <w:docPartBody>
        <w:p w:rsidR="00000000" w:rsidRDefault="00600BD7">
          <w:pPr>
            <w:pStyle w:val="B760B52BC0C682478A5BB398340DABC9"/>
          </w:pPr>
          <w:r>
            <w:t>Dates From – To</w:t>
          </w:r>
        </w:p>
      </w:docPartBody>
    </w:docPart>
    <w:docPart>
      <w:docPartPr>
        <w:name w:val="5970F9DF783D18469B3E4D647BB36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60E5A-7EEB-9B45-A1B7-51EF830A38FC}"/>
      </w:docPartPr>
      <w:docPartBody>
        <w:p w:rsidR="00000000" w:rsidRDefault="00600BD7">
          <w:pPr>
            <w:pStyle w:val="5970F9DF783D18469B3E4D647BB365B5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B9772C0B179EAF47A14E0FAE2D4E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F3C9-317C-E746-9543-D24768876AA4}"/>
      </w:docPartPr>
      <w:docPartBody>
        <w:p w:rsidR="00000000" w:rsidRDefault="00600BD7">
          <w:pPr>
            <w:pStyle w:val="B9772C0B179EAF47A14E0FAE2D4E510C"/>
          </w:pPr>
          <w:r w:rsidRPr="005152F2">
            <w:t>Education</w:t>
          </w:r>
        </w:p>
      </w:docPartBody>
    </w:docPart>
    <w:docPart>
      <w:docPartPr>
        <w:name w:val="2F7D34908F130C4D96124DA4F9647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EEEF8-81C7-6E4C-9D2F-99E6C1F72F8F}"/>
      </w:docPartPr>
      <w:docPartBody>
        <w:p w:rsidR="00000000" w:rsidRDefault="00600BD7">
          <w:pPr>
            <w:pStyle w:val="2F7D34908F130C4D96124DA4F9647C41"/>
          </w:pPr>
          <w:r w:rsidRPr="005152F2">
            <w:t>School</w:t>
          </w:r>
        </w:p>
      </w:docPartBody>
    </w:docPart>
    <w:docPart>
      <w:docPartPr>
        <w:name w:val="FC9C0CD4659A5C429745D0ACF934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FC406-E45D-D546-9F11-B8FF3B3F38C0}"/>
      </w:docPartPr>
      <w:docPartBody>
        <w:p w:rsidR="00000000" w:rsidRDefault="00600BD7">
          <w:pPr>
            <w:pStyle w:val="FC9C0CD4659A5C429745D0ACF934A3D5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3401417272228469061C7611BEB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7A11F-166C-0744-8339-C7053E9271FC}"/>
      </w:docPartPr>
      <w:docPartBody>
        <w:p w:rsidR="00000000" w:rsidRDefault="00600BD7">
          <w:pPr>
            <w:pStyle w:val="B3401417272228469061C7611BEB6042"/>
          </w:pPr>
          <w:r w:rsidRPr="005152F2">
            <w:t>Volunteer Experience or Leadership</w:t>
          </w:r>
        </w:p>
      </w:docPartBody>
    </w:docPart>
    <w:docPart>
      <w:docPartPr>
        <w:name w:val="B99A48EED7F29D41BE3C3138E537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23EB7-DB31-8544-BD56-759F4EC4CD8B}"/>
      </w:docPartPr>
      <w:docPartBody>
        <w:p w:rsidR="00000000" w:rsidRDefault="00600BD7">
          <w:pPr>
            <w:pStyle w:val="B99A48EED7F29D41BE3C3138E53760B7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D7"/>
    <w:rsid w:val="006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12B153CBFEF4B8427F8129BF7E844">
    <w:name w:val="30812B153CBFEF4B8427F8129BF7E844"/>
  </w:style>
  <w:style w:type="paragraph" w:customStyle="1" w:styleId="21D87E7842F0444DAFB20D0AB60C3821">
    <w:name w:val="21D87E7842F0444DAFB20D0AB60C3821"/>
  </w:style>
  <w:style w:type="paragraph" w:customStyle="1" w:styleId="ECED75559411004DBFC8A221093E04F1">
    <w:name w:val="ECED75559411004DBFC8A221093E04F1"/>
  </w:style>
  <w:style w:type="paragraph" w:customStyle="1" w:styleId="3DBA6B0AE7E45E44A10A79ED3ECE0DC0">
    <w:name w:val="3DBA6B0AE7E45E44A10A79ED3ECE0DC0"/>
  </w:style>
  <w:style w:type="paragraph" w:customStyle="1" w:styleId="F60A889D63AFD84EB8AEA29089C21C2D">
    <w:name w:val="F60A889D63AFD84EB8AEA29089C21C2D"/>
  </w:style>
  <w:style w:type="paragraph" w:customStyle="1" w:styleId="FC59A3FD7DA06B4C9F190CE27FFCDF64">
    <w:name w:val="FC59A3FD7DA06B4C9F190CE27FFCDF64"/>
  </w:style>
  <w:style w:type="paragraph" w:customStyle="1" w:styleId="F76350C1FA5CA24AB36450B1B927E993">
    <w:name w:val="F76350C1FA5CA24AB36450B1B927E993"/>
  </w:style>
  <w:style w:type="paragraph" w:customStyle="1" w:styleId="889E6E50B807344CA2EA61D5727A655C">
    <w:name w:val="889E6E50B807344CA2EA61D5727A655C"/>
  </w:style>
  <w:style w:type="paragraph" w:customStyle="1" w:styleId="1DEC85B41997A54EBBF0DB3D5CECA209">
    <w:name w:val="1DEC85B41997A54EBBF0DB3D5CECA209"/>
  </w:style>
  <w:style w:type="paragraph" w:customStyle="1" w:styleId="CA2896FC339D8C448D1360931A24FA66">
    <w:name w:val="CA2896FC339D8C448D1360931A24FA66"/>
  </w:style>
  <w:style w:type="paragraph" w:customStyle="1" w:styleId="0C43C860E09C9649BA5F55BD69FD49EF">
    <w:name w:val="0C43C860E09C9649BA5F55BD69FD49EF"/>
  </w:style>
  <w:style w:type="paragraph" w:customStyle="1" w:styleId="33DE645FF4018146B8B38A833208B87B">
    <w:name w:val="33DE645FF4018146B8B38A833208B87B"/>
  </w:style>
  <w:style w:type="paragraph" w:customStyle="1" w:styleId="35B471651481444896D4D90AF4CE76AF">
    <w:name w:val="35B471651481444896D4D90AF4CE76AF"/>
  </w:style>
  <w:style w:type="paragraph" w:customStyle="1" w:styleId="68F3AC2330DBFB4BA60044C88EF2BD9D">
    <w:name w:val="68F3AC2330DBFB4BA60044C88EF2BD9D"/>
  </w:style>
  <w:style w:type="paragraph" w:customStyle="1" w:styleId="B760B52BC0C682478A5BB398340DABC9">
    <w:name w:val="B760B52BC0C682478A5BB398340DABC9"/>
  </w:style>
  <w:style w:type="paragraph" w:customStyle="1" w:styleId="5970F9DF783D18469B3E4D647BB365B5">
    <w:name w:val="5970F9DF783D18469B3E4D647BB365B5"/>
  </w:style>
  <w:style w:type="paragraph" w:customStyle="1" w:styleId="B9772C0B179EAF47A14E0FAE2D4E510C">
    <w:name w:val="B9772C0B179EAF47A14E0FAE2D4E510C"/>
  </w:style>
  <w:style w:type="paragraph" w:customStyle="1" w:styleId="35DD9E976923B643AACBCBA695B85EA5">
    <w:name w:val="35DD9E976923B643AACBCBA695B85EA5"/>
  </w:style>
  <w:style w:type="paragraph" w:customStyle="1" w:styleId="2F7D34908F130C4D96124DA4F9647C41">
    <w:name w:val="2F7D34908F130C4D96124DA4F9647C41"/>
  </w:style>
  <w:style w:type="paragraph" w:customStyle="1" w:styleId="FC9C0CD4659A5C429745D0ACF934A3D5">
    <w:name w:val="FC9C0CD4659A5C429745D0ACF934A3D5"/>
  </w:style>
  <w:style w:type="paragraph" w:customStyle="1" w:styleId="B3401417272228469061C7611BEB6042">
    <w:name w:val="B3401417272228469061C7611BEB6042"/>
  </w:style>
  <w:style w:type="paragraph" w:customStyle="1" w:styleId="B99A48EED7F29D41BE3C3138E53760B7">
    <w:name w:val="B99A48EED7F29D41BE3C3138E5376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 WIlley</dc:creator>
  <cp:keywords/>
  <dc:description/>
  <cp:lastModifiedBy>Kristian  Willey</cp:lastModifiedBy>
  <cp:revision>2</cp:revision>
  <dcterms:created xsi:type="dcterms:W3CDTF">2019-03-05T07:06:00Z</dcterms:created>
  <dcterms:modified xsi:type="dcterms:W3CDTF">2019-03-07T08:45:00Z</dcterms:modified>
</cp:coreProperties>
</file>